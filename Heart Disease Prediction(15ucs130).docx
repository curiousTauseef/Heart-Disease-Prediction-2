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49C5D046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008A03F0" w14:textId="5CCA2FB1" w:rsidR="003A2F68" w:rsidRDefault="000F50D4" w:rsidP="007B0A29">
            <w:pPr>
              <w:pStyle w:val="CoverPageTitle"/>
            </w:pPr>
            <w:r>
              <w:t xml:space="preserve">BME </w:t>
            </w:r>
            <w:sdt>
              <w:sdtPr>
                <w:alias w:val="Enter title:"/>
                <w:tag w:val="Enter title:"/>
                <w:id w:val="656652538"/>
                <w:placeholder>
                  <w:docPart w:val="F01FE52293B9458CB72280EC857F0B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9E775B">
                  <w:t>Project Report</w:t>
                </w:r>
              </w:sdtContent>
            </w:sdt>
          </w:p>
        </w:tc>
      </w:tr>
      <w:tr w:rsidR="007B0A29" w14:paraId="118CD17F" w14:textId="77777777" w:rsidTr="00052A4A">
        <w:tc>
          <w:tcPr>
            <w:tcW w:w="10080" w:type="dxa"/>
            <w:tcMar>
              <w:bottom w:w="216" w:type="dxa"/>
            </w:tcMar>
          </w:tcPr>
          <w:p w14:paraId="44D3EF36" w14:textId="6DDD2DD7" w:rsidR="007B0A29" w:rsidRDefault="009E775B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01F654CE" wp14:editId="106AD795">
                  <wp:extent cx="5715000" cy="3324225"/>
                  <wp:effectExtent l="0" t="0" r="0" b="9525"/>
                  <wp:docPr id="2" name="Picture 2" descr="Image result for heart disease predi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eart disease predi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4DB5FD2B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624DB7AC" w14:textId="6E4BE729" w:rsidR="00D4773D" w:rsidRPr="00783448" w:rsidRDefault="009E775B" w:rsidP="00783448">
            <w:pPr>
              <w:pStyle w:val="Date"/>
            </w:pPr>
            <w:r>
              <w:t>8-5-2018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A8C26B6" w14:textId="76884606" w:rsidR="00D4773D" w:rsidRPr="00A5429D" w:rsidRDefault="00090A36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8DB54025AF394FE5B691BA84E461DC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9E775B">
                  <w:t>Heart Disease Prediction System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6EFB3B0A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24E54BB7" w14:textId="77777777" w:rsidR="009E775B" w:rsidRDefault="009E775B" w:rsidP="00A5429D">
            <w:pPr>
              <w:pStyle w:val="Abstract"/>
            </w:pPr>
            <w:r>
              <w:t xml:space="preserve">Heart diseases </w:t>
            </w:r>
            <w:r w:rsidR="00BD2954">
              <w:t>is</w:t>
            </w:r>
            <w:r>
              <w:t xml:space="preserve"> hard to predict based on different symptoms, and there are 10-12 symptoms of a single heart disease. This makes </w:t>
            </w:r>
            <w:proofErr w:type="gramStart"/>
            <w:r>
              <w:t>it  hard</w:t>
            </w:r>
            <w:proofErr w:type="gramEnd"/>
            <w:r>
              <w:t xml:space="preserve"> for the doctors to know </w:t>
            </w:r>
            <w:proofErr w:type="spellStart"/>
            <w:r>
              <w:t>weather</w:t>
            </w:r>
            <w:proofErr w:type="spellEnd"/>
            <w:r>
              <w:t xml:space="preserve"> a</w:t>
            </w:r>
            <w:r w:rsidR="00482144">
              <w:t xml:space="preserve"> </w:t>
            </w:r>
            <w:r>
              <w:t xml:space="preserve">person has a disease or not. </w:t>
            </w:r>
            <w:r w:rsidR="00BD2954">
              <w:t>(c) jack_1729 MIT License</w:t>
            </w:r>
          </w:p>
          <w:p w14:paraId="59BE276C" w14:textId="0DA4C641" w:rsidR="00B35EB6" w:rsidRPr="00A5429D" w:rsidRDefault="00B35EB6" w:rsidP="00A5429D">
            <w:pPr>
              <w:pStyle w:val="Abstract"/>
            </w:pPr>
            <w:r>
              <w:lastRenderedPageBreak/>
              <w:t>SUBMITTED BY SHIVAM SHARMA (15UCS130)</w:t>
            </w:r>
          </w:p>
        </w:tc>
      </w:tr>
    </w:tbl>
    <w:p w14:paraId="3714E28C" w14:textId="7197CB34" w:rsidR="00D4773D" w:rsidRDefault="00D4773D"/>
    <w:p w14:paraId="3743EEB3" w14:textId="3C6BA30C" w:rsidR="00106B79" w:rsidRDefault="00090A36">
      <w:pPr>
        <w:pStyle w:val="Title"/>
      </w:pPr>
      <w:sdt>
        <w:sdtPr>
          <w:alias w:val="Title:"/>
          <w:tag w:val="Title:"/>
          <w:id w:val="-1055697181"/>
          <w:placeholder>
            <w:docPart w:val="21A818EB32BD44D5B69AA42786130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9E775B">
            <w:t>Project Report</w:t>
          </w:r>
        </w:sdtContent>
      </w:sdt>
    </w:p>
    <w:sdt>
      <w:sdtPr>
        <w:alias w:val="Subtitle:"/>
        <w:tag w:val="Subtitle:"/>
        <w:id w:val="219697527"/>
        <w:placeholder>
          <w:docPart w:val="01F021B556E84A00B10CBFD4282411BF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44291AB3" w14:textId="6280CD62" w:rsidR="00106B79" w:rsidRDefault="009E775B">
          <w:pPr>
            <w:pStyle w:val="Subtitle"/>
          </w:pPr>
          <w:r>
            <w:t>Heart Disease Prediction System</w:t>
          </w:r>
        </w:p>
      </w:sdtContent>
    </w:sdt>
    <w:p w14:paraId="77F21E6A" w14:textId="3794297C" w:rsidR="00DC305C" w:rsidRDefault="006C6426" w:rsidP="00DC305C">
      <w:pPr>
        <w:pStyle w:val="Heading1"/>
        <w:rPr>
          <w:rFonts w:eastAsia="Times New Roman"/>
        </w:rPr>
      </w:pPr>
      <w:r>
        <w:t xml:space="preserve">How to solve the problem using machine </w:t>
      </w:r>
      <w:proofErr w:type="gramStart"/>
      <w:r>
        <w:t>learning ?</w:t>
      </w:r>
      <w:proofErr w:type="gramEnd"/>
    </w:p>
    <w:p w14:paraId="138CE4FA" w14:textId="2409EFE8" w:rsidR="006C6426" w:rsidRDefault="006C6426" w:rsidP="006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eastAsia="Times New Roman"/>
        </w:rPr>
        <w:t xml:space="preserve">The data is taken </w:t>
      </w:r>
      <w:proofErr w:type="gramStart"/>
      <w:r>
        <w:rPr>
          <w:rFonts w:eastAsia="Times New Roman"/>
        </w:rPr>
        <w:t>from :</w:t>
      </w:r>
      <w:proofErr w:type="gramEnd"/>
    </w:p>
    <w:p w14:paraId="7A116FEE" w14:textId="230914A7" w:rsidR="006C6426" w:rsidRDefault="006C6426" w:rsidP="006C6426">
      <w:pPr>
        <w:rPr>
          <w:rFonts w:ascii="Consolas" w:hAnsi="Consolas" w:cs="Consolas"/>
          <w:color w:val="A31515"/>
          <w:kern w:val="0"/>
          <w:sz w:val="19"/>
          <w:szCs w:val="19"/>
        </w:rPr>
      </w:pPr>
      <w:hyperlink r:id="rId9" w:history="1">
        <w:r w:rsidRPr="00BB6F86">
          <w:rPr>
            <w:rStyle w:val="Hyperlink"/>
            <w:rFonts w:ascii="Consolas" w:hAnsi="Consolas" w:cs="Consolas"/>
            <w:kern w:val="0"/>
            <w:sz w:val="19"/>
            <w:szCs w:val="19"/>
          </w:rPr>
          <w:t>http://archive.ics.uci.edu/ml/datasets/heart+Disease</w:t>
        </w:r>
      </w:hyperlink>
    </w:p>
    <w:p w14:paraId="4C226651" w14:textId="7468ACA4" w:rsidR="006C6426" w:rsidRDefault="006C6426" w:rsidP="006C6426">
      <w:pPr>
        <w:rPr>
          <w:rFonts w:eastAsia="Times New Roman"/>
        </w:rPr>
      </w:pPr>
      <w:r>
        <w:rPr>
          <w:rFonts w:eastAsia="Times New Roman"/>
        </w:rPr>
        <w:t>As the data is less (303&lt;1000) meaning (303 people</w:t>
      </w:r>
      <w:proofErr w:type="gramStart"/>
      <w:r>
        <w:rPr>
          <w:rFonts w:eastAsia="Times New Roman"/>
        </w:rPr>
        <w:t>) ,</w:t>
      </w:r>
      <w:proofErr w:type="gramEnd"/>
      <w:r>
        <w:rPr>
          <w:rFonts w:eastAsia="Times New Roman"/>
        </w:rPr>
        <w:t xml:space="preserve"> thus I will use SVM to classify the data on the graph. If the data would have been more I would have used neural Net to solve the </w:t>
      </w:r>
      <w:proofErr w:type="gramStart"/>
      <w:r>
        <w:rPr>
          <w:rFonts w:eastAsia="Times New Roman"/>
        </w:rPr>
        <w:t>problem .</w:t>
      </w:r>
      <w:proofErr w:type="gramEnd"/>
      <w:r>
        <w:rPr>
          <w:rFonts w:eastAsia="Times New Roman"/>
        </w:rPr>
        <w:t xml:space="preserve"> Also the data of each patient </w:t>
      </w:r>
      <w:proofErr w:type="gramStart"/>
      <w:r>
        <w:rPr>
          <w:rFonts w:eastAsia="Times New Roman"/>
        </w:rPr>
        <w:t>has  13</w:t>
      </w:r>
      <w:proofErr w:type="gramEnd"/>
      <w:r>
        <w:rPr>
          <w:rFonts w:eastAsia="Times New Roman"/>
        </w:rPr>
        <w:t xml:space="preserve"> attributes thus it has 13 dimensions to plot on a 2-d graph, thus I will use a technique called PCA to reduce the dimensions of the graph and bring it down to 2-d.</w:t>
      </w:r>
      <w:r w:rsidR="00024F37">
        <w:rPr>
          <w:rFonts w:eastAsia="Times New Roman"/>
        </w:rPr>
        <w:t xml:space="preserve"> My code does classification based on the values present in the data </w:t>
      </w:r>
      <w:proofErr w:type="gramStart"/>
      <w:r w:rsidR="00024F37">
        <w:rPr>
          <w:rFonts w:eastAsia="Times New Roman"/>
        </w:rPr>
        <w:t>so as to</w:t>
      </w:r>
      <w:proofErr w:type="gramEnd"/>
      <w:r w:rsidR="00024F37">
        <w:rPr>
          <w:rFonts w:eastAsia="Times New Roman"/>
        </w:rPr>
        <w:t xml:space="preserve"> predict the chances of heart disease of any patient. </w:t>
      </w:r>
    </w:p>
    <w:p w14:paraId="1E85BD19" w14:textId="445A54E7" w:rsidR="00DC305C" w:rsidRDefault="00DC305C" w:rsidP="00DC305C">
      <w:pPr>
        <w:rPr>
          <w:rFonts w:eastAsia="Times New Roman"/>
        </w:rPr>
      </w:pPr>
    </w:p>
    <w:p w14:paraId="0BB433D7" w14:textId="53C05BB9" w:rsidR="00DC305C" w:rsidRDefault="006C6426" w:rsidP="00DC305C">
      <w:pPr>
        <w:pStyle w:val="Heading2"/>
      </w:pPr>
      <w:r>
        <w:t>Process</w:t>
      </w:r>
    </w:p>
    <w:p w14:paraId="63383DCF" w14:textId="150B34F0" w:rsidR="00024F37" w:rsidRDefault="00024F37" w:rsidP="00DC305C">
      <w:pPr>
        <w:spacing w:after="160"/>
        <w:rPr>
          <w:kern w:val="0"/>
          <w:sz w:val="22"/>
          <w:szCs w:val="22"/>
        </w:rPr>
      </w:pPr>
      <w:r>
        <w:rPr>
          <w:color w:val="000000" w:themeColor="text1"/>
        </w:rPr>
        <w:t xml:space="preserve">It has 2 sets </w:t>
      </w:r>
      <w:r w:rsidRPr="00024F37">
        <w:rPr>
          <w:rFonts w:asciiTheme="majorHAnsi" w:hAnsiTheme="majorHAnsi" w:cs="Courier New"/>
          <w:kern w:val="0"/>
          <w:sz w:val="22"/>
          <w:szCs w:val="22"/>
        </w:rPr>
        <w:t xml:space="preserve">namely 0 for absence and 1 for presence where all the predicted </w:t>
      </w:r>
      <w:proofErr w:type="gramStart"/>
      <w:r w:rsidRPr="00024F37">
        <w:rPr>
          <w:rFonts w:asciiTheme="majorHAnsi" w:hAnsiTheme="majorHAnsi" w:cs="Courier New"/>
          <w:kern w:val="0"/>
          <w:sz w:val="22"/>
          <w:szCs w:val="22"/>
        </w:rPr>
        <w:t>values</w:t>
      </w:r>
      <w:r>
        <w:rPr>
          <w:rFonts w:asciiTheme="majorHAnsi" w:hAnsiTheme="majorHAnsi" w:cs="Courier New"/>
          <w:kern w:val="0"/>
          <w:sz w:val="22"/>
          <w:szCs w:val="22"/>
        </w:rPr>
        <w:t xml:space="preserve"> .</w:t>
      </w:r>
      <w:proofErr w:type="gramEnd"/>
      <w:r>
        <w:rPr>
          <w:rFonts w:asciiTheme="majorHAnsi" w:hAnsiTheme="majorHAnsi" w:cs="Courier New"/>
          <w:kern w:val="0"/>
          <w:sz w:val="22"/>
          <w:szCs w:val="22"/>
        </w:rPr>
        <w:t xml:space="preserve"> The values </w:t>
      </w:r>
      <w:r w:rsidRPr="00024F37">
        <w:rPr>
          <w:rFonts w:cs="Courier New"/>
          <w:kern w:val="0"/>
          <w:sz w:val="22"/>
          <w:szCs w:val="22"/>
        </w:rPr>
        <w:t xml:space="preserve">between </w:t>
      </w:r>
      <w:r w:rsidRPr="00024F37">
        <w:rPr>
          <w:rFonts w:cs="Courier New"/>
          <w:kern w:val="0"/>
          <w:sz w:val="22"/>
          <w:szCs w:val="22"/>
        </w:rPr>
        <w:t xml:space="preserve">1 </w:t>
      </w:r>
      <w:r w:rsidRPr="00024F37">
        <w:rPr>
          <w:kern w:val="0"/>
          <w:sz w:val="22"/>
          <w:szCs w:val="22"/>
        </w:rPr>
        <w:t>and 4 are replaced to 1 to check the model performance.</w:t>
      </w:r>
    </w:p>
    <w:p w14:paraId="69FA9C00" w14:textId="13D57B00" w:rsidR="00024F37" w:rsidRDefault="00024F37" w:rsidP="00024F37">
      <w:pPr>
        <w:pStyle w:val="ListParagraph"/>
        <w:numPr>
          <w:ilvl w:val="0"/>
          <w:numId w:val="29"/>
        </w:numPr>
        <w:spacing w:after="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Loading the dataset –</w:t>
      </w:r>
    </w:p>
    <w:p w14:paraId="7EFEA4A3" w14:textId="430978CC" w:rsidR="00024F37" w:rsidRDefault="00024F37" w:rsidP="00024F37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dataset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np.genfromtxt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'processed.cleveland.data.txt'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float, delimiter=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D6C0E36" w14:textId="156A213C" w:rsidR="00024F37" w:rsidRDefault="00024F37" w:rsidP="00024F37">
      <w:pPr>
        <w:pStyle w:val="ListParagraph"/>
        <w:spacing w:after="160"/>
        <w:rPr>
          <w:color w:val="000000" w:themeColor="text1"/>
          <w:sz w:val="22"/>
          <w:szCs w:val="22"/>
        </w:rPr>
      </w:pPr>
    </w:p>
    <w:p w14:paraId="6D124A9F" w14:textId="77777777" w:rsidR="00024F37" w:rsidRDefault="00024F37" w:rsidP="00024F37">
      <w:pPr>
        <w:pStyle w:val="ListParagraph"/>
        <w:spacing w:after="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this line stores the dataset as a </w:t>
      </w:r>
      <w:proofErr w:type="spellStart"/>
      <w:r>
        <w:rPr>
          <w:color w:val="000000" w:themeColor="text1"/>
          <w:sz w:val="22"/>
          <w:szCs w:val="22"/>
        </w:rPr>
        <w:t>Numpy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color w:val="000000" w:themeColor="text1"/>
          <w:sz w:val="22"/>
          <w:szCs w:val="22"/>
        </w:rPr>
        <w:t>array.Taken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 from file – 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'processed.cleveland.data.txt</w:t>
      </w:r>
      <w:r>
        <w:rPr>
          <w:color w:val="000000" w:themeColor="text1"/>
          <w:sz w:val="22"/>
          <w:szCs w:val="22"/>
        </w:rPr>
        <w:t>”</w:t>
      </w:r>
    </w:p>
    <w:p w14:paraId="487DFAEE" w14:textId="77777777" w:rsidR="00024F37" w:rsidRDefault="00024F37" w:rsidP="00024F37">
      <w:pPr>
        <w:pStyle w:val="ListParagraph"/>
        <w:spacing w:after="160"/>
        <w:rPr>
          <w:color w:val="000000" w:themeColor="text1"/>
          <w:sz w:val="22"/>
          <w:szCs w:val="22"/>
        </w:rPr>
      </w:pPr>
    </w:p>
    <w:p w14:paraId="4775D87D" w14:textId="6A5B7A08" w:rsidR="00024F37" w:rsidRDefault="00024F37" w:rsidP="00024F37">
      <w:pPr>
        <w:pStyle w:val="ListParagraph"/>
        <w:numPr>
          <w:ilvl w:val="0"/>
          <w:numId w:val="29"/>
        </w:numPr>
        <w:spacing w:after="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Taking out the feature Set and the Label Set –</w:t>
      </w:r>
    </w:p>
    <w:p w14:paraId="59363175" w14:textId="77777777" w:rsidR="00024F37" w:rsidRPr="00024F37" w:rsidRDefault="00024F37" w:rsidP="00024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4F37">
        <w:rPr>
          <w:rFonts w:ascii="Consolas" w:hAnsi="Consolas" w:cs="Consolas"/>
          <w:color w:val="000000"/>
          <w:kern w:val="0"/>
          <w:sz w:val="19"/>
          <w:szCs w:val="19"/>
        </w:rPr>
        <w:t>X = dataset</w:t>
      </w:r>
      <w:proofErr w:type="gramStart"/>
      <w:r w:rsidRPr="00024F37">
        <w:rPr>
          <w:rFonts w:ascii="Consolas" w:hAnsi="Consolas" w:cs="Consolas"/>
          <w:color w:val="000000"/>
          <w:kern w:val="0"/>
          <w:sz w:val="19"/>
          <w:szCs w:val="19"/>
        </w:rPr>
        <w:t>[:,</w:t>
      </w:r>
      <w:proofErr w:type="gramEnd"/>
      <w:r w:rsidRPr="00024F37">
        <w:rPr>
          <w:rFonts w:ascii="Consolas" w:hAnsi="Consolas" w:cs="Consolas"/>
          <w:color w:val="000000"/>
          <w:kern w:val="0"/>
          <w:sz w:val="19"/>
          <w:szCs w:val="19"/>
        </w:rPr>
        <w:t xml:space="preserve">0:12] </w:t>
      </w:r>
      <w:r w:rsidRPr="00024F37">
        <w:rPr>
          <w:rFonts w:ascii="Consolas" w:hAnsi="Consolas" w:cs="Consolas"/>
          <w:color w:val="008000"/>
          <w:kern w:val="0"/>
          <w:sz w:val="19"/>
          <w:szCs w:val="19"/>
        </w:rPr>
        <w:t>#Feature Set</w:t>
      </w:r>
    </w:p>
    <w:p w14:paraId="2389B8B1" w14:textId="15E3B196" w:rsidR="00024F37" w:rsidRDefault="00024F37" w:rsidP="00024F37">
      <w:pPr>
        <w:pStyle w:val="ListParagraph"/>
        <w:spacing w:after="160"/>
        <w:rPr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y = dataset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[:,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13]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#Label Set</w:t>
      </w:r>
      <w:r w:rsidRPr="00024F37">
        <w:rPr>
          <w:color w:val="000000" w:themeColor="text1"/>
          <w:sz w:val="22"/>
          <w:szCs w:val="22"/>
        </w:rPr>
        <w:t xml:space="preserve"> </w:t>
      </w:r>
    </w:p>
    <w:p w14:paraId="5B208289" w14:textId="77777777" w:rsidR="00024F37" w:rsidRDefault="00024F37" w:rsidP="00024F37">
      <w:pPr>
        <w:pStyle w:val="ListParagraph"/>
        <w:spacing w:after="160"/>
        <w:rPr>
          <w:color w:val="000000" w:themeColor="text1"/>
          <w:sz w:val="22"/>
          <w:szCs w:val="22"/>
        </w:rPr>
      </w:pPr>
    </w:p>
    <w:p w14:paraId="2DC51E82" w14:textId="12C8AF78" w:rsidR="00024F37" w:rsidRDefault="001B5DF3" w:rsidP="00024F37">
      <w:pPr>
        <w:pStyle w:val="ListParagraph"/>
        <w:numPr>
          <w:ilvl w:val="0"/>
          <w:numId w:val="29"/>
        </w:numPr>
        <w:spacing w:after="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Creating a data model using </w:t>
      </w:r>
      <w:proofErr w:type="spellStart"/>
      <w:r>
        <w:rPr>
          <w:color w:val="000000" w:themeColor="text1"/>
          <w:sz w:val="22"/>
          <w:szCs w:val="22"/>
        </w:rPr>
        <w:t>LinearSVC</w:t>
      </w:r>
      <w:proofErr w:type="spellEnd"/>
      <w:r>
        <w:rPr>
          <w:color w:val="000000" w:themeColor="text1"/>
          <w:sz w:val="22"/>
          <w:szCs w:val="22"/>
        </w:rPr>
        <w:t xml:space="preserve"> –</w:t>
      </w:r>
    </w:p>
    <w:p w14:paraId="64B902B5" w14:textId="01CC51CF" w:rsidR="001B5DF3" w:rsidRDefault="001B5DF3" w:rsidP="001B5DF3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LinearSVC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(C=0.1)</w:t>
      </w:r>
    </w:p>
    <w:p w14:paraId="166B205C" w14:textId="26C518B5" w:rsidR="00BB204D" w:rsidRDefault="00BB204D" w:rsidP="001B5DF3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519378" w14:textId="7C2FF2B9" w:rsidR="00BB204D" w:rsidRDefault="00BB204D" w:rsidP="001B5DF3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3ADA4B" wp14:editId="2DAE0635">
            <wp:extent cx="2723417" cy="1800225"/>
            <wp:effectExtent l="0" t="0" r="1270" b="0"/>
            <wp:docPr id="5" name="Picture 5" descr="Image result for linear svc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inear svc sv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09" cy="18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17C7" w14:textId="4A2CDF45" w:rsidR="007F5E67" w:rsidRDefault="007F5E67" w:rsidP="001B5DF3">
      <w:pPr>
        <w:pStyle w:val="ListParagraph"/>
        <w:spacing w:after="160"/>
        <w:rPr>
          <w:color w:val="000000" w:themeColor="text1"/>
          <w:sz w:val="22"/>
          <w:szCs w:val="22"/>
        </w:rPr>
      </w:pPr>
    </w:p>
    <w:p w14:paraId="367E39D4" w14:textId="2DB4B189" w:rsidR="007F5E67" w:rsidRDefault="00EE1DF0" w:rsidP="001B5DF3">
      <w:pPr>
        <w:pStyle w:val="ListParagraph"/>
        <w:spacing w:after="16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Classifying the data using a Linear SVM and predicting the probability of disease belonging to 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particular class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SVC with parameter kernel=’linear’ &amp; Penalty parameter C of the error term.</w:t>
      </w:r>
    </w:p>
    <w:p w14:paraId="080B94E9" w14:textId="77777777" w:rsidR="00EE1DF0" w:rsidRDefault="00EE1DF0" w:rsidP="001B5DF3">
      <w:pPr>
        <w:pStyle w:val="ListParagraph"/>
        <w:spacing w:after="16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C400D80" w14:textId="64815C43" w:rsidR="00EE1DF0" w:rsidRDefault="00EE1DF0" w:rsidP="00EE1DF0">
      <w:pPr>
        <w:pStyle w:val="ListParagraph"/>
        <w:numPr>
          <w:ilvl w:val="0"/>
          <w:numId w:val="29"/>
        </w:numPr>
        <w:spacing w:after="1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Putting dimension reduction and converting the data to 2-d –</w:t>
      </w:r>
    </w:p>
    <w:p w14:paraId="1198C201" w14:textId="1D3BB5BB" w:rsidR="00EE1DF0" w:rsidRDefault="00EE1DF0" w:rsidP="00EE1DF0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PCA(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n_components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=2, whiten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).fit(X)</w:t>
      </w:r>
    </w:p>
    <w:p w14:paraId="16B7929D" w14:textId="1B80560C" w:rsidR="00BB204D" w:rsidRDefault="00BB204D" w:rsidP="00EE1DF0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1C900" w14:textId="1B869E98" w:rsidR="00BB204D" w:rsidRPr="00EE1DF0" w:rsidRDefault="00BB204D" w:rsidP="00EE1DF0">
      <w:pPr>
        <w:pStyle w:val="ListParagraph"/>
        <w:spacing w:after="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A3777E4" wp14:editId="0F6A59A1">
            <wp:extent cx="5976028" cy="6010275"/>
            <wp:effectExtent l="0" t="0" r="5715" b="0"/>
            <wp:docPr id="4" name="Picture 4" descr="Image result for pca diagrams of dimensio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ca diagrams of dimension redu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55" cy="60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021C" w14:textId="06B91CFD" w:rsidR="00EE1DF0" w:rsidRDefault="00EE1DF0" w:rsidP="00EE1D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When True (False by default) the components_ vectors are multiplied by the square root of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n_samples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and then divided by the singular values to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EE1DF0">
        <w:rPr>
          <w:rFonts w:ascii="Consolas" w:hAnsi="Consolas" w:cs="Consolas"/>
          <w:color w:val="A31515"/>
          <w:kern w:val="0"/>
          <w:sz w:val="19"/>
          <w:szCs w:val="19"/>
        </w:rPr>
        <w:t>ensure uncorrelated outputs with unit component-wise variances.</w:t>
      </w:r>
    </w:p>
    <w:p w14:paraId="7E16B11D" w14:textId="011FC765" w:rsidR="00EE1DF0" w:rsidRDefault="00EE1DF0" w:rsidP="00EE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3B311CF9" w14:textId="77777777" w:rsidR="00EE1DF0" w:rsidRDefault="00EE1DF0" w:rsidP="00EE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41B3679F" w14:textId="677FE453" w:rsidR="00EE1DF0" w:rsidRDefault="00EE1DF0" w:rsidP="00EE1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306733CC" w14:textId="62183E34" w:rsidR="00EE1DF0" w:rsidRPr="00EE1DF0" w:rsidRDefault="00EE1DF0" w:rsidP="00EE1D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Applying cross validation on the training and test set for validating our Linear SVM Model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</w:t>
      </w:r>
    </w:p>
    <w:p w14:paraId="4C4977D3" w14:textId="4A7BEF61" w:rsidR="00EE1DF0" w:rsidRDefault="00EE1DF0" w:rsidP="00EE1D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train,X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_test,y_train,y_test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cross_validation.train_test_split(X_new,y,test_size=0.0,random_state=0)</w:t>
      </w:r>
    </w:p>
    <w:p w14:paraId="0F9B25E5" w14:textId="4E098ADF" w:rsidR="00EE1DF0" w:rsidRDefault="00EE1DF0" w:rsidP="00EE1D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5F216E31" w14:textId="653177D6" w:rsidR="00EE1DF0" w:rsidRDefault="00EE1DF0" w:rsidP="00EE1D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Cross Validation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actually validates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the data and trains it.</w:t>
      </w:r>
    </w:p>
    <w:p w14:paraId="48A9399F" w14:textId="77777777" w:rsidR="00EE1DF0" w:rsidRDefault="00EE1DF0" w:rsidP="00EE1D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2FE33E57" w14:textId="7F21F98F" w:rsidR="00EE1DF0" w:rsidRPr="00B541CA" w:rsidRDefault="00B541CA" w:rsidP="00EE1DF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Train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ing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model for a fixed number of epochs (iterations on a dataset).</w:t>
      </w:r>
    </w:p>
    <w:p w14:paraId="556FF0A3" w14:textId="37E6F1C0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modelSVM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modelSVM.fit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train,y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D53129" w14:textId="5ACBC6A3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569045C3" w14:textId="5FB5EAAC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Using the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fit(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function to train the data.</w:t>
      </w:r>
    </w:p>
    <w:p w14:paraId="005A5F6A" w14:textId="260B262C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14C43676" w14:textId="688E383A" w:rsidR="00B541CA" w:rsidRDefault="00B541CA" w:rsidP="00B541C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Testing the data on testing set –</w:t>
      </w:r>
    </w:p>
    <w:p w14:paraId="7FC094E5" w14:textId="78355ECF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cross_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validation.StratifiedKFold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y,n_folds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=5)</w:t>
      </w:r>
    </w:p>
    <w:p w14:paraId="32832136" w14:textId="6B9DF1C0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552AE8AF" w14:textId="7E01BD36" w:rsidR="00B541CA" w:rsidRP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Testing using cross validation with “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Straightfied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KFold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” .</w:t>
      </w:r>
      <w:proofErr w:type="gramEnd"/>
    </w:p>
    <w:p w14:paraId="6B6608AA" w14:textId="4D587A1A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It divides the data into 5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parts ,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uses 4 for training the model and the remaining set to test the model.</w:t>
      </w:r>
    </w:p>
    <w:p w14:paraId="56510D03" w14:textId="7E6D168F" w:rsidR="00BB204D" w:rsidRDefault="00BB204D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63B5C82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TRAIN: [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58  59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61  63  65  66  67  68  69  70  71  72  73  74  75  76  77  78</w:t>
      </w:r>
    </w:p>
    <w:p w14:paraId="4FCD953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79  80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81  82  83  84  85  86  87  88  89  90  91  92  93  94  95  96</w:t>
      </w:r>
    </w:p>
    <w:p w14:paraId="1CE2D054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97  98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99 100 101 102 103 104 105 106 107 108 109 110 111 112 113 114</w:t>
      </w:r>
    </w:p>
    <w:p w14:paraId="445EDC7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115 116 117 118 119 120 121 122 123 124 125 126 127 128 129 130 131 132</w:t>
      </w:r>
    </w:p>
    <w:p w14:paraId="063C92AE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133 134 135 136 137 138 139 140 141 142 143 144 145 146 147 148 149 150</w:t>
      </w:r>
    </w:p>
    <w:p w14:paraId="5CD3E1B2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151 152 153 154 155 156 157 158 159 160 161 162 163 164 165 166 167 168</w:t>
      </w:r>
    </w:p>
    <w:p w14:paraId="47864441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169 170 171 172 173 174 175 176 177 178 179 180 181 182 183 184 185 186</w:t>
      </w:r>
    </w:p>
    <w:p w14:paraId="04F53C3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187 188 189 190 191 192 193 194 195 196 197 198 199 200 201 202 203 204</w:t>
      </w:r>
    </w:p>
    <w:p w14:paraId="4F14ED11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205 206 207 208 209 210 211 212 213 214 215 216 217 218 219 220 221 222</w:t>
      </w:r>
    </w:p>
    <w:p w14:paraId="70D77725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223 224 225 226 227 228 229 230 231 232 233 234 235 236 237 238 239 240</w:t>
      </w:r>
    </w:p>
    <w:p w14:paraId="1502BBB5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241 242 243 244 245 246 247 248 249 250 251 252 253 254 255 256 257 258</w:t>
      </w:r>
    </w:p>
    <w:p w14:paraId="24E7CC92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259 260 261 262 263 264 265 266 267 268 269 270 271 272 273 274 275 276</w:t>
      </w:r>
    </w:p>
    <w:p w14:paraId="6B9FD142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277 278 279 280 281 282 283 284 285 286 287 288 289 290 291 292 293 294</w:t>
      </w:r>
    </w:p>
    <w:p w14:paraId="6D2BB11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295 296 297 298 299 300 301 302]</w:t>
      </w:r>
    </w:p>
    <w:p w14:paraId="40365AC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TEST: [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0  1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2  3  4  5  6  7  8  9 10 11 12 13 14 15 16 17 18 19 20 21 22 23 24</w:t>
      </w:r>
    </w:p>
    <w:p w14:paraId="004696B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25 26 27 28 29 30 31 32 33 34 35 36 37 38 39 40 41 42 43 44 45 46 47 48 49</w:t>
      </w:r>
    </w:p>
    <w:p w14:paraId="2F11747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50 51 52 53 54 55 56 57 60 62 64]</w:t>
      </w:r>
    </w:p>
    <w:p w14:paraId="4BAE3F6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TRAIN: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[  0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 1   2   3   4   5   6   7   8   9  10  11  12  13  14  15  16  17</w:t>
      </w:r>
    </w:p>
    <w:p w14:paraId="76C3BE9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18  19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20  21  22  23  24  25  26  27  28  29  30  31  32  33  34  35</w:t>
      </w:r>
    </w:p>
    <w:p w14:paraId="4E739513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36  37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38  39  40  41  42  43  44  45  46  47  48  49  50  51  52  53</w:t>
      </w:r>
    </w:p>
    <w:p w14:paraId="432ADB3C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54  55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56  57  60  62  64 122 123 124 125 126 127 128 129 130 131 132</w:t>
      </w:r>
    </w:p>
    <w:p w14:paraId="5E2964C3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133 134 135 136 137 138 139 140 141 142 143 144 145 146 147 148 149 150</w:t>
      </w:r>
    </w:p>
    <w:p w14:paraId="750B701E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151 152 153 154 155 156 157 158 159 160 161 162 163 164 165 166 167 168</w:t>
      </w:r>
    </w:p>
    <w:p w14:paraId="52D9229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169 170 171 172 173 174 175 176 177 178 179 180 181 182 183 184 185 186</w:t>
      </w:r>
    </w:p>
    <w:p w14:paraId="6F10BFB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187 188 189 190 191 192 193 194 195 196 197 198 199 200 201 202 203 204</w:t>
      </w:r>
    </w:p>
    <w:p w14:paraId="7097A68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205 206 207 208 209 210 211 212 213 214 215 216 217 218 219 220 221 222</w:t>
      </w:r>
    </w:p>
    <w:p w14:paraId="04DD256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223 224 225 226 227 228 229 230 231 232 233 234 235 236 237 238 239 240</w:t>
      </w:r>
    </w:p>
    <w:p w14:paraId="32F07A1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241 242 243 244 245 246 247 248 249 250 251 252 253 254 255 256 257 258</w:t>
      </w:r>
    </w:p>
    <w:p w14:paraId="4E89B65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259 260 261 262 263 264 265 266 267 268 269 270 271 272 273 274 275 276</w:t>
      </w:r>
    </w:p>
    <w:p w14:paraId="1425724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277 278 279 280 281 282 283 284 285 286 287 288 289 290 291 292 293 294</w:t>
      </w:r>
    </w:p>
    <w:p w14:paraId="7B9E4151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295 296 297 298 299 300 301 302]</w:t>
      </w:r>
    </w:p>
    <w:p w14:paraId="013CC8B9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TEST: [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58  59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61  63  65  66  67  68  69  70  71  72  73  74  75  76  77  78</w:t>
      </w:r>
    </w:p>
    <w:p w14:paraId="13ED2445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79  80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81  82  83  84  85  86  87  88  89  90  91  92  93  94  95  96</w:t>
      </w:r>
    </w:p>
    <w:p w14:paraId="0B95345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97  98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99 100 101 102 103 104 105 106 107 108 109 110 111 112 113 114</w:t>
      </w:r>
    </w:p>
    <w:p w14:paraId="76061208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115 116 117 118 119 120 121]</w:t>
      </w:r>
    </w:p>
    <w:p w14:paraId="61EEC15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TRAIN: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[  0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 1   2   3   4   5   6   7   8   9  10  11  12  13  14  15  16  17</w:t>
      </w:r>
    </w:p>
    <w:p w14:paraId="1F7C1594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18  19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20  21  22  23  24  25  26  27  28  29  30  31  32  33  34  35</w:t>
      </w:r>
    </w:p>
    <w:p w14:paraId="7654829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36  37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38  39  40  41  42  43  44  45  46  47  48  49  50  51  52  53</w:t>
      </w:r>
    </w:p>
    <w:p w14:paraId="2323B58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54  55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56  57  58  59  60  61  62  63  64  65  66  67  68  69  70  71</w:t>
      </w:r>
    </w:p>
    <w:p w14:paraId="2BF8A715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72  73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74  75  76  77  78  79  80  81  82  83  84  85  86  87  88  89</w:t>
      </w:r>
    </w:p>
    <w:p w14:paraId="7D2EA7B1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90  91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92  93  94  95  96  97  98  99 100 101 102 103 104 105 106 107</w:t>
      </w:r>
    </w:p>
    <w:p w14:paraId="01E4340E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108 109 110 111 112 113 114 115 116 117 118 119 120 121 179 182 183 185</w:t>
      </w:r>
    </w:p>
    <w:p w14:paraId="2AADAF3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186 188 189 190 191 192 193 194 195 196 197 198 199 200 201 202 203 204</w:t>
      </w:r>
    </w:p>
    <w:p w14:paraId="6427985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205 206 207 208 209 210 211 212 213 214 215 216 217 218 219 220 221 222</w:t>
      </w:r>
    </w:p>
    <w:p w14:paraId="5E0B22E8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223 224 225 226 227 228 229 230 231 232 233 234 235 236 237 238 239 240</w:t>
      </w:r>
    </w:p>
    <w:p w14:paraId="6C47030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241 242 243 244 245 246 247 248 249 250 251 252 253 254 255 256 257 258</w:t>
      </w:r>
    </w:p>
    <w:p w14:paraId="7B4D3C0C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259 260 261 262 263 264 265 266 267 268 269 270 271 272 273 274 275 276</w:t>
      </w:r>
    </w:p>
    <w:p w14:paraId="5D05A44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277 278 279 280 281 282 283 284 285 286 287 288 289 290 291 292 293 294</w:t>
      </w:r>
    </w:p>
    <w:p w14:paraId="3C7B09E3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lastRenderedPageBreak/>
        <w:t xml:space="preserve"> 295 296 297 298 299 300 301 302]</w:t>
      </w:r>
    </w:p>
    <w:p w14:paraId="57370CC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TEST: [122 123 124 125 126 127 128 129 130 131 132 133 134 135 136 137 138 139</w:t>
      </w:r>
    </w:p>
    <w:p w14:paraId="75F0FFE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140 141 142 143 144 145 146 147 148 149 150 151 152 153 154 155 156 157</w:t>
      </w:r>
    </w:p>
    <w:p w14:paraId="39975A0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158 159 160 161 162 163 164 165 166 167 168 169 170 171 172 173 174 175</w:t>
      </w:r>
    </w:p>
    <w:p w14:paraId="7E658F1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176 177 178 180 181 184 187]</w:t>
      </w:r>
    </w:p>
    <w:p w14:paraId="192F495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TRAIN: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[  0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 1   2   3   4   5   6   7   8   9  10  11  12  13  14  15  16  17</w:t>
      </w:r>
    </w:p>
    <w:p w14:paraId="461C418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18  19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20  21  22  23  24  25  26  27  28  29  30  31  32  33  34  35</w:t>
      </w:r>
    </w:p>
    <w:p w14:paraId="450AAC1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36  37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38  39  40  41  42  43  44  45  46  47  48  49  50  51  52  53</w:t>
      </w:r>
    </w:p>
    <w:p w14:paraId="4579A6B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54  55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56  57  58  59  60  61  62  63  64  65  66  67  68  69  70  71</w:t>
      </w:r>
    </w:p>
    <w:p w14:paraId="66FE37BC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72  73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74  75  76  77  78  79  80  81  82  83  84  85  86  87  88  89</w:t>
      </w:r>
    </w:p>
    <w:p w14:paraId="41AD256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90  91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92  93  94  95  96  97  98  99 100 101 102 103 104 105 106 107</w:t>
      </w:r>
    </w:p>
    <w:p w14:paraId="2A80AEC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108 109 110 111 112 113 114 115 116 117 118 119 120 121 122 123 124 125</w:t>
      </w:r>
    </w:p>
    <w:p w14:paraId="25BE7B7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126 127 128 129 130 131 132 133 134 135 136 137 138 139 140 141 142 143</w:t>
      </w:r>
    </w:p>
    <w:p w14:paraId="17923B6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144 145 146 147 148 149 150 151 152 153 154 155 156 157 158 159 160 161</w:t>
      </w:r>
    </w:p>
    <w:p w14:paraId="5FFE7FD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162 163 164 165 166 167 168 169 170 171 172 173 174 175 176 177 178 180</w:t>
      </w:r>
    </w:p>
    <w:p w14:paraId="417C352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181 184 187 239 240 241 242 244 249 250 251 252 253 254 255 256 257 258</w:t>
      </w:r>
    </w:p>
    <w:p w14:paraId="550EDF6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259 260 261 262 263 264 265 266 267 268 269 270 271 272 273 274 275 276</w:t>
      </w:r>
    </w:p>
    <w:p w14:paraId="369E010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277 278 279 280 281 282 283 284 285 286 287 288 289 290 291 292 293 294</w:t>
      </w:r>
    </w:p>
    <w:p w14:paraId="669B7995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295 296 297 298 299 300 301 302]</w:t>
      </w:r>
    </w:p>
    <w:p w14:paraId="759440DD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TEST: [179 182 183 185 186 188 189 190 191 192 193 194 195 196 197 198 199 200</w:t>
      </w:r>
    </w:p>
    <w:p w14:paraId="5389422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201 202 203 204 205 206 207 208 209 210 211 212 213 214 215 216 217 218</w:t>
      </w:r>
    </w:p>
    <w:p w14:paraId="53BC240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219 220 221 222 223 224 225 226 227 228 229 230 231 232 233 234 235 236</w:t>
      </w:r>
    </w:p>
    <w:p w14:paraId="73BF8B37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237 238 243 245 246 247 248]</w:t>
      </w:r>
    </w:p>
    <w:p w14:paraId="164CB94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TRAIN: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[  0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 1   2   3   4   5   6   7   8   9  10  11  12  13  14  15  16  17</w:t>
      </w:r>
    </w:p>
    <w:p w14:paraId="186D0C8C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18  19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20  21  22  23  24  25  26  27  28  29  30  31  32  33  34  35</w:t>
      </w:r>
    </w:p>
    <w:p w14:paraId="2A87275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36  37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38  39  40  41  42  43  44  45  46  47  48  49  50  51  52  53</w:t>
      </w:r>
    </w:p>
    <w:p w14:paraId="1DFCC4DE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54  55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56  57  58  59  60  61  62  63  64  65  66  67  68  69  70  71</w:t>
      </w:r>
    </w:p>
    <w:p w14:paraId="05193C1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72  73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74  75  76  77  78  79  80  81  82  83  84  85  86  87  88  89</w:t>
      </w:r>
    </w:p>
    <w:p w14:paraId="3422DDC0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</w:t>
      </w:r>
      <w:proofErr w:type="gramStart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90  91</w:t>
      </w:r>
      <w:proofErr w:type="gramEnd"/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 92  93  94  95  96  97  98  99 100 101 102 103 104 105 106 107</w:t>
      </w:r>
    </w:p>
    <w:p w14:paraId="38A1ECB6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108 109 110 111 112 113 114 115 116 117 118 119 120 121 122 123 124 125</w:t>
      </w:r>
    </w:p>
    <w:p w14:paraId="3702D36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126 127 128 129 130 131 132 133 134 135 136 137 138 139 140 141 142 143</w:t>
      </w:r>
    </w:p>
    <w:p w14:paraId="0275666C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144 145 146 147 148 149 150 151 152 153 154 155 156 157 158 159 160 161</w:t>
      </w:r>
    </w:p>
    <w:p w14:paraId="6CE6F9B3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162 163 164 165 166 167 168 169 170 171 172 173 174 175 176 177 178 179</w:t>
      </w:r>
    </w:p>
    <w:p w14:paraId="74063845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180 181 182 183 184 185 186 187 188 189 190 191 192 193 194 195 196 197</w:t>
      </w:r>
    </w:p>
    <w:p w14:paraId="2DA9A3BB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198 199 200 201 202 203 204 205 206 207 208 209 210 211 212 213 214 215</w:t>
      </w:r>
    </w:p>
    <w:p w14:paraId="5FFB0FBA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216 217 218 219 220 221 222 223 224 225 226 227 228 229 230 231 232 233</w:t>
      </w:r>
    </w:p>
    <w:p w14:paraId="3D9747C2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234 235 236 237 238 243 245 246 247 248]</w:t>
      </w:r>
    </w:p>
    <w:p w14:paraId="6FA8BA9C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>TEST: [239 240 241 242 244 249 250 251 252 253 254 255 256 257 258 259 260 261</w:t>
      </w:r>
    </w:p>
    <w:p w14:paraId="370BEA68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262 263 264 265 266 267 268 269 270 271 272 273 274 275 276 277 278 279</w:t>
      </w:r>
    </w:p>
    <w:p w14:paraId="5F2C7BCF" w14:textId="77777777" w:rsidR="00BB204D" w:rsidRP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280 281 282 283 284 285 286 287 288 289 290 291 292 293 294 295 296 297</w:t>
      </w:r>
    </w:p>
    <w:p w14:paraId="3A07706C" w14:textId="4896A0D8" w:rsidR="00BB204D" w:rsidRDefault="00BB204D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 w:rsidRPr="00BB204D">
        <w:rPr>
          <w:rFonts w:ascii="Consolas" w:hAnsi="Consolas" w:cs="Consolas"/>
          <w:color w:val="A31515"/>
          <w:kern w:val="0"/>
          <w:sz w:val="19"/>
          <w:szCs w:val="19"/>
        </w:rPr>
        <w:t xml:space="preserve"> 298 299 300 301 302]</w:t>
      </w:r>
    </w:p>
    <w:p w14:paraId="7AF3ED80" w14:textId="7AEB3C76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002F7A41" w14:textId="206C4D34" w:rsidR="00B541CA" w:rsidRDefault="00B541CA" w:rsidP="00B541C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Making a plot–</w:t>
      </w:r>
    </w:p>
    <w:p w14:paraId="32276F42" w14:textId="75DA7AE3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>xx,yy</w:t>
      </w:r>
      <w:proofErr w:type="spellEnd"/>
      <w:proofErr w:type="gramEnd"/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 xml:space="preserve"> = np.meshgrid(np.arange(x_min,x_max,0.2),np.arange(y_min,y_max,0.2))</w:t>
      </w:r>
    </w:p>
    <w:p w14:paraId="59A93CBE" w14:textId="4C8C1C9D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3299D6" w14:textId="49B43017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Makes plot with the minimum and maximum range.</w:t>
      </w:r>
    </w:p>
    <w:p w14:paraId="7253E2DD" w14:textId="17332383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6095F" w14:textId="12ED2B5B" w:rsidR="00B541CA" w:rsidRDefault="00B541CA" w:rsidP="00B541C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Making counter –</w:t>
      </w:r>
    </w:p>
    <w:p w14:paraId="67946D1E" w14:textId="535359AE" w:rsidR="00B541CA" w:rsidRP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 xml:space="preserve">Z = </w:t>
      </w:r>
      <w:proofErr w:type="spellStart"/>
      <w:proofErr w:type="gramStart"/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>Z.reshape</w:t>
      </w:r>
      <w:proofErr w:type="spellEnd"/>
      <w:proofErr w:type="gramEnd"/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>xx.shape</w:t>
      </w:r>
      <w:proofErr w:type="spellEnd"/>
      <w:r w:rsidRPr="00B541CA">
        <w:rPr>
          <w:rFonts w:ascii="Consolas" w:hAnsi="Consolas" w:cs="Consolas"/>
          <w:color w:val="000000"/>
          <w:kern w:val="0"/>
          <w:sz w:val="19"/>
          <w:szCs w:val="19"/>
        </w:rPr>
        <w:t xml:space="preserve">)                                   </w:t>
      </w:r>
      <w:r w:rsidRPr="00B541CA">
        <w:rPr>
          <w:rFonts w:ascii="Consolas" w:hAnsi="Consolas" w:cs="Consolas"/>
          <w:color w:val="008000"/>
          <w:kern w:val="0"/>
          <w:sz w:val="19"/>
          <w:szCs w:val="19"/>
        </w:rPr>
        <w:t>#reshaping Z using np array xx.</w:t>
      </w:r>
    </w:p>
    <w:p w14:paraId="1573F0D4" w14:textId="2C3CF41F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plt.contourf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xx,yy,Z,cmap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plt.cm.Paired,alpha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=0.8)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making a counter with the parameters.</w:t>
      </w:r>
    </w:p>
    <w:p w14:paraId="396E07D4" w14:textId="4D2F1D31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7FBE17" w14:textId="02E70928" w:rsidR="00B541CA" w:rsidRP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Makes a counter to the model. The plane that separates the diseased people in 13-d on a 2-d graph.</w:t>
      </w:r>
    </w:p>
    <w:p w14:paraId="1201573F" w14:textId="77777777" w:rsidR="00B541CA" w:rsidRP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7B46E907" w14:textId="440D9570" w:rsidR="00EE1DF0" w:rsidRDefault="00B541CA" w:rsidP="00B541C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Showing the graph –</w:t>
      </w:r>
    </w:p>
    <w:p w14:paraId="1FD30C33" w14:textId="419E31CF" w:rsidR="00BB204D" w:rsidRPr="00BB204D" w:rsidRDefault="00B541CA" w:rsidP="00BB20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plt.show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# shows the graph.</w:t>
      </w:r>
    </w:p>
    <w:p w14:paraId="375EF88B" w14:textId="77777777" w:rsidR="00BB204D" w:rsidRDefault="00BB204D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556DCF8" w14:textId="77777777" w:rsidR="00BB204D" w:rsidRDefault="00BB204D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8F1B49B" w14:textId="77777777" w:rsidR="00BB204D" w:rsidRDefault="00BB204D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82BC051" w14:textId="77777777" w:rsidR="00BB204D" w:rsidRDefault="00BB204D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C57747B" w14:textId="1BAA87E3" w:rsidR="00BB204D" w:rsidRDefault="00BB204D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1721D7F9" wp14:editId="17D843CD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0BC3" w14:textId="6922204A" w:rsidR="00B541CA" w:rsidRDefault="00B541CA" w:rsidP="00B541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9"/>
          <w:szCs w:val="19"/>
        </w:rPr>
      </w:pPr>
    </w:p>
    <w:p w14:paraId="6D35DAC7" w14:textId="7F7169CE" w:rsidR="00BB204D" w:rsidRDefault="00BB204D" w:rsidP="00DC305C">
      <w:pPr>
        <w:spacing w:after="160"/>
        <w:rPr>
          <w:color w:val="000000" w:themeColor="text1"/>
        </w:rPr>
      </w:pPr>
    </w:p>
    <w:p w14:paraId="3CF4FA86" w14:textId="77777777" w:rsidR="00BB204D" w:rsidRDefault="00BB204D" w:rsidP="00DC305C">
      <w:pPr>
        <w:spacing w:after="160"/>
        <w:rPr>
          <w:color w:val="000000" w:themeColor="text1"/>
        </w:rPr>
      </w:pPr>
    </w:p>
    <w:p w14:paraId="7C258D1B" w14:textId="47A332CE" w:rsidR="00BB204D" w:rsidRDefault="00BB204D" w:rsidP="00DC305C">
      <w:pPr>
        <w:spacing w:after="160"/>
        <w:rPr>
          <w:color w:val="000000" w:themeColor="text1"/>
        </w:rPr>
      </w:pPr>
    </w:p>
    <w:p w14:paraId="5AE0D530" w14:textId="4A09EB98" w:rsidR="00BB204D" w:rsidRDefault="00BD2954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>The Light Blue region – Shows the people which have disease.</w:t>
      </w:r>
    </w:p>
    <w:p w14:paraId="3D456302" w14:textId="79A00F31" w:rsidR="00BD2954" w:rsidRDefault="00BD2954" w:rsidP="00DC305C">
      <w:pPr>
        <w:spacing w:after="160"/>
        <w:rPr>
          <w:color w:val="000000" w:themeColor="text1"/>
        </w:rPr>
      </w:pPr>
      <w:r>
        <w:rPr>
          <w:color w:val="000000" w:themeColor="text1"/>
        </w:rPr>
        <w:t>The Brown region – Shows the people which don’t have disease.</w:t>
      </w:r>
    </w:p>
    <w:p w14:paraId="2E50CB63" w14:textId="6C976C8E" w:rsidR="00BB204D" w:rsidRDefault="00BB204D" w:rsidP="00DC305C">
      <w:pPr>
        <w:spacing w:after="160"/>
        <w:rPr>
          <w:color w:val="000000" w:themeColor="text1"/>
        </w:rPr>
      </w:pPr>
    </w:p>
    <w:p w14:paraId="082C6A64" w14:textId="2AFA39E6" w:rsidR="00BB204D" w:rsidRDefault="00BB204D" w:rsidP="00DC305C">
      <w:pPr>
        <w:spacing w:after="160"/>
        <w:rPr>
          <w:color w:val="000000" w:themeColor="text1"/>
        </w:rPr>
      </w:pPr>
    </w:p>
    <w:p w14:paraId="5C8BEF8A" w14:textId="77777777" w:rsidR="00BB204D" w:rsidRDefault="00BB204D" w:rsidP="00DC305C">
      <w:pPr>
        <w:spacing w:after="160"/>
        <w:rPr>
          <w:color w:val="000000" w:themeColor="text1"/>
        </w:rPr>
      </w:pPr>
    </w:p>
    <w:p w14:paraId="7E8057AE" w14:textId="77777777" w:rsidR="00482144" w:rsidRDefault="00482144" w:rsidP="00DC305C">
      <w:pPr>
        <w:pStyle w:val="Heading3"/>
      </w:pPr>
    </w:p>
    <w:p w14:paraId="5DABFF17" w14:textId="06E79D0B" w:rsidR="00DC305C" w:rsidRDefault="00B541CA" w:rsidP="00DC305C">
      <w:pPr>
        <w:pStyle w:val="Heading3"/>
      </w:pPr>
      <w:r>
        <w:t>Result</w:t>
      </w:r>
    </w:p>
    <w:p w14:paraId="2A65EB00" w14:textId="57E0210C" w:rsidR="00052A4A" w:rsidRDefault="00C74DDC" w:rsidP="00DC305C">
      <w:pPr>
        <w:rPr>
          <w:rFonts w:eastAsia="Times New Roman"/>
        </w:rPr>
      </w:pPr>
      <w:r>
        <w:rPr>
          <w:rFonts w:eastAsia="Times New Roman"/>
        </w:rPr>
        <w:t>My model has made a counter and thus if we have the data of a new person we can test is easily using –</w:t>
      </w:r>
    </w:p>
    <w:p w14:paraId="256BADE2" w14:textId="071A7A61" w:rsidR="00C74DDC" w:rsidRDefault="00C74DDC" w:rsidP="00DC305C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clf.score</w:t>
      </w:r>
      <w:proofErr w:type="spellEnd"/>
      <w:proofErr w:type="gram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X_test,y_test</w:t>
      </w:r>
      <w:proofErr w:type="spellEnd"/>
      <w:r>
        <w:rPr>
          <w:rFonts w:eastAsia="Times New Roman"/>
        </w:rPr>
        <w:t>)</w:t>
      </w:r>
    </w:p>
    <w:p w14:paraId="5B3E22C6" w14:textId="1253DADD" w:rsidR="00C74DDC" w:rsidRDefault="00C74DDC" w:rsidP="00DC305C">
      <w:pPr>
        <w:rPr>
          <w:rFonts w:eastAsia="Times New Roman"/>
        </w:rPr>
      </w:pPr>
      <w:r>
        <w:rPr>
          <w:rFonts w:eastAsia="Times New Roman"/>
        </w:rPr>
        <w:lastRenderedPageBreak/>
        <w:t>And plotting the result in a different color by using –</w:t>
      </w:r>
    </w:p>
    <w:p w14:paraId="1CC0F3F2" w14:textId="77777777" w:rsidR="00C74DDC" w:rsidRPr="00C74DDC" w:rsidRDefault="00C74DDC" w:rsidP="00C74D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kern w:val="0"/>
          <w:sz w:val="20"/>
          <w:szCs w:val="20"/>
        </w:rPr>
      </w:pPr>
      <w:proofErr w:type="spellStart"/>
      <w:proofErr w:type="gramStart"/>
      <w:r w:rsidRPr="00C74DDC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plt.scatter</w:t>
      </w:r>
      <w:proofErr w:type="spellEnd"/>
      <w:proofErr w:type="gramEnd"/>
      <w:r w:rsidRPr="00C74DDC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(X,Y1,color=</w:t>
      </w:r>
      <w:r w:rsidRPr="00C74DDC">
        <w:rPr>
          <w:rFonts w:ascii="inherit" w:eastAsia="Times New Roman" w:hAnsi="inherit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'red'</w:t>
      </w:r>
      <w:r w:rsidRPr="00C74DDC">
        <w:rPr>
          <w:rFonts w:ascii="inherit" w:eastAsia="Times New Roman" w:hAnsi="inherit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8B1033F" w14:textId="59D64E2B" w:rsidR="00C74DDC" w:rsidRDefault="00C74DDC" w:rsidP="00DC305C">
      <w:pPr>
        <w:rPr>
          <w:rFonts w:eastAsia="Times New Roman"/>
        </w:rPr>
      </w:pPr>
    </w:p>
    <w:p w14:paraId="0D81B000" w14:textId="72A89C65" w:rsidR="00C74DDC" w:rsidRDefault="00C74DDC" w:rsidP="00DC305C">
      <w:pPr>
        <w:rPr>
          <w:rFonts w:eastAsia="Times New Roman"/>
        </w:rPr>
      </w:pPr>
      <w:r>
        <w:rPr>
          <w:rFonts w:eastAsia="Times New Roman"/>
        </w:rPr>
        <w:t xml:space="preserve">And </w:t>
      </w:r>
      <w:proofErr w:type="gramStart"/>
      <w:r>
        <w:rPr>
          <w:rFonts w:eastAsia="Times New Roman"/>
        </w:rPr>
        <w:t>thus</w:t>
      </w:r>
      <w:proofErr w:type="gramEnd"/>
      <w:r>
        <w:rPr>
          <w:rFonts w:eastAsia="Times New Roman"/>
        </w:rPr>
        <w:t xml:space="preserve"> I have completed my project which was really hard to do 10yrs back is now possible with Machine Learning by a University student like me.</w:t>
      </w:r>
    </w:p>
    <w:p w14:paraId="4984C6BA" w14:textId="5F39A65B" w:rsidR="00C74DDC" w:rsidRDefault="00C74DDC" w:rsidP="00DC305C">
      <w:pPr>
        <w:rPr>
          <w:rFonts w:eastAsia="Times New Roman"/>
        </w:rPr>
      </w:pPr>
      <w:r>
        <w:rPr>
          <w:rFonts w:eastAsia="Times New Roman"/>
        </w:rPr>
        <w:t xml:space="preserve">Check the whole repository here – </w:t>
      </w:r>
    </w:p>
    <w:p w14:paraId="727DB2B3" w14:textId="4EE5C44E" w:rsidR="00C74DDC" w:rsidRDefault="00BB204D" w:rsidP="00DC305C">
      <w:pPr>
        <w:rPr>
          <w:rFonts w:eastAsia="Times New Roman"/>
        </w:rPr>
      </w:pPr>
      <w:hyperlink r:id="rId13" w:history="1">
        <w:r w:rsidRPr="00BB6F86">
          <w:rPr>
            <w:rStyle w:val="Hyperlink"/>
            <w:rFonts w:eastAsia="Times New Roman"/>
          </w:rPr>
          <w:t>https://github.com/jack17529/Heart-Disease-Prediction</w:t>
        </w:r>
      </w:hyperlink>
    </w:p>
    <w:p w14:paraId="5FA8C01F" w14:textId="67DF52A8" w:rsidR="00482144" w:rsidRDefault="00482144" w:rsidP="00DC305C">
      <w:pPr>
        <w:rPr>
          <w:rFonts w:eastAsia="Times New Roman"/>
        </w:rPr>
      </w:pPr>
    </w:p>
    <w:p w14:paraId="7D72D85C" w14:textId="0CB93748" w:rsidR="00482144" w:rsidRDefault="00482144" w:rsidP="00DC305C">
      <w:pPr>
        <w:rPr>
          <w:rFonts w:eastAsia="Times New Roman"/>
        </w:rPr>
      </w:pPr>
      <w:r>
        <w:rPr>
          <w:rFonts w:eastAsia="Times New Roman"/>
        </w:rPr>
        <w:t>References –</w:t>
      </w:r>
    </w:p>
    <w:p w14:paraId="609549A7" w14:textId="77777777" w:rsidR="00482144" w:rsidRDefault="00482144" w:rsidP="00482144">
      <w:pPr>
        <w:pStyle w:val="NormalWeb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PCA -</w:t>
      </w:r>
    </w:p>
    <w:p w14:paraId="5A376D99" w14:textId="77777777" w:rsidR="00482144" w:rsidRDefault="00482144" w:rsidP="004821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Introduction -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https://www.youtube.com/watch?v=jPmV3j1dAv4</w:t>
        </w:r>
      </w:hyperlink>
    </w:p>
    <w:p w14:paraId="1B746FEF" w14:textId="77777777" w:rsidR="00482144" w:rsidRDefault="00482144" w:rsidP="00482144">
      <w:pPr>
        <w:pStyle w:val="NormalWeb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SVM -</w:t>
      </w:r>
    </w:p>
    <w:p w14:paraId="5CF6E622" w14:textId="77777777" w:rsidR="00482144" w:rsidRDefault="00482144" w:rsidP="004821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Detail -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https://www.youtube.com/watch?v=g8D5YL6cOSE</w:t>
        </w:r>
      </w:hyperlink>
    </w:p>
    <w:p w14:paraId="70AFE9F5" w14:textId="77777777" w:rsidR="00482144" w:rsidRDefault="00482144" w:rsidP="00DC305C">
      <w:pPr>
        <w:rPr>
          <w:rFonts w:eastAsia="Times New Roman"/>
        </w:rPr>
      </w:pPr>
    </w:p>
    <w:p w14:paraId="3F3F93E5" w14:textId="77777777" w:rsidR="00BB204D" w:rsidRDefault="00BB204D" w:rsidP="00DC305C">
      <w:pPr>
        <w:rPr>
          <w:rFonts w:eastAsia="Times New Roman"/>
        </w:rPr>
      </w:pPr>
    </w:p>
    <w:sectPr w:rsidR="00BB204D" w:rsidSect="00052A4A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279A" w14:textId="77777777" w:rsidR="00090A36" w:rsidRDefault="00090A36">
      <w:pPr>
        <w:spacing w:after="0" w:line="240" w:lineRule="auto"/>
      </w:pPr>
      <w:r>
        <w:separator/>
      </w:r>
    </w:p>
  </w:endnote>
  <w:endnote w:type="continuationSeparator" w:id="0">
    <w:p w14:paraId="2F7FA079" w14:textId="77777777" w:rsidR="00090A36" w:rsidRDefault="0009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48206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9439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7D1DE" w14:textId="77777777" w:rsidR="00090A36" w:rsidRDefault="00090A36">
      <w:pPr>
        <w:spacing w:after="0" w:line="240" w:lineRule="auto"/>
      </w:pPr>
      <w:r>
        <w:separator/>
      </w:r>
    </w:p>
  </w:footnote>
  <w:footnote w:type="continuationSeparator" w:id="0">
    <w:p w14:paraId="206D1B24" w14:textId="77777777" w:rsidR="00090A36" w:rsidRDefault="0009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8C70" w14:textId="4FE65F28" w:rsidR="005225B2" w:rsidRPr="005225B2" w:rsidRDefault="00090A36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9E775B">
          <w:rPr>
            <w:rFonts w:eastAsiaTheme="majorEastAsia"/>
          </w:rPr>
          <w:t>Project Report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FC20D" w14:textId="1B11739D" w:rsidR="00106B79" w:rsidRPr="00431C36" w:rsidRDefault="00090A36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9E775B">
          <w:rPr>
            <w:rFonts w:eastAsiaTheme="majorEastAsia"/>
          </w:rPr>
          <w:t>Project Report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67B"/>
    <w:multiLevelType w:val="multilevel"/>
    <w:tmpl w:val="3058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CE7080"/>
    <w:multiLevelType w:val="multilevel"/>
    <w:tmpl w:val="5B38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3C22081"/>
    <w:multiLevelType w:val="hybridMultilevel"/>
    <w:tmpl w:val="188A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3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A0"/>
    <w:rsid w:val="00024F37"/>
    <w:rsid w:val="00052A4A"/>
    <w:rsid w:val="00067337"/>
    <w:rsid w:val="00090A36"/>
    <w:rsid w:val="000F50D4"/>
    <w:rsid w:val="00106B79"/>
    <w:rsid w:val="00132205"/>
    <w:rsid w:val="00177883"/>
    <w:rsid w:val="001837DD"/>
    <w:rsid w:val="0019783B"/>
    <w:rsid w:val="001B5DF3"/>
    <w:rsid w:val="001D4AE0"/>
    <w:rsid w:val="001E51BD"/>
    <w:rsid w:val="0024610D"/>
    <w:rsid w:val="002B2685"/>
    <w:rsid w:val="002D3102"/>
    <w:rsid w:val="00356B91"/>
    <w:rsid w:val="003A2F68"/>
    <w:rsid w:val="003E38BF"/>
    <w:rsid w:val="00402606"/>
    <w:rsid w:val="00431B47"/>
    <w:rsid w:val="00431C36"/>
    <w:rsid w:val="00482144"/>
    <w:rsid w:val="0049775F"/>
    <w:rsid w:val="005225B2"/>
    <w:rsid w:val="005473E9"/>
    <w:rsid w:val="005B18C0"/>
    <w:rsid w:val="006114B5"/>
    <w:rsid w:val="0064466C"/>
    <w:rsid w:val="00653C00"/>
    <w:rsid w:val="006C6426"/>
    <w:rsid w:val="006E212B"/>
    <w:rsid w:val="006E5894"/>
    <w:rsid w:val="00716FDD"/>
    <w:rsid w:val="007212B2"/>
    <w:rsid w:val="00730696"/>
    <w:rsid w:val="00736763"/>
    <w:rsid w:val="00755ABE"/>
    <w:rsid w:val="00783448"/>
    <w:rsid w:val="007B0A29"/>
    <w:rsid w:val="007D052D"/>
    <w:rsid w:val="007D5DA8"/>
    <w:rsid w:val="007F5E67"/>
    <w:rsid w:val="008662AD"/>
    <w:rsid w:val="008F56CC"/>
    <w:rsid w:val="00997ACB"/>
    <w:rsid w:val="009D314A"/>
    <w:rsid w:val="009E775B"/>
    <w:rsid w:val="00A329B9"/>
    <w:rsid w:val="00A5429D"/>
    <w:rsid w:val="00B35EB6"/>
    <w:rsid w:val="00B541CA"/>
    <w:rsid w:val="00BB204D"/>
    <w:rsid w:val="00BC0A22"/>
    <w:rsid w:val="00BD2954"/>
    <w:rsid w:val="00C74DDC"/>
    <w:rsid w:val="00C85AA2"/>
    <w:rsid w:val="00CD12DE"/>
    <w:rsid w:val="00D064A0"/>
    <w:rsid w:val="00D4032E"/>
    <w:rsid w:val="00D4773D"/>
    <w:rsid w:val="00D62024"/>
    <w:rsid w:val="00DC305C"/>
    <w:rsid w:val="00E04568"/>
    <w:rsid w:val="00E44E60"/>
    <w:rsid w:val="00E90D9F"/>
    <w:rsid w:val="00E959BE"/>
    <w:rsid w:val="00ED1452"/>
    <w:rsid w:val="00EE1DF0"/>
    <w:rsid w:val="00EF4DCC"/>
    <w:rsid w:val="00F56675"/>
    <w:rsid w:val="00FA7DF7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385C"/>
  <w15:docId w15:val="{21E038B1-1052-499D-BBA1-F4CD11E6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character" w:customStyle="1" w:styleId="pln">
    <w:name w:val="pln"/>
    <w:basedOn w:val="DefaultParagraphFont"/>
    <w:rsid w:val="00C74DDC"/>
  </w:style>
  <w:style w:type="character" w:customStyle="1" w:styleId="pun">
    <w:name w:val="pun"/>
    <w:basedOn w:val="DefaultParagraphFont"/>
    <w:rsid w:val="00C74DDC"/>
  </w:style>
  <w:style w:type="character" w:customStyle="1" w:styleId="str">
    <w:name w:val="str"/>
    <w:basedOn w:val="DefaultParagraphFont"/>
    <w:rsid w:val="00C7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ack17529/Heart-Disease-Predic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8D5YL6cOS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heart+Disease" TargetMode="External"/><Relationship Id="rId14" Type="http://schemas.openxmlformats.org/officeDocument/2006/relationships/hyperlink" Target="https://www.youtube.com/watch?v=jPmV3j1dAv4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STER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1FE52293B9458CB72280EC857F0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D290-5CF6-43E4-A986-05CF90F5306E}"/>
      </w:docPartPr>
      <w:docPartBody>
        <w:p w:rsidR="00000000" w:rsidRDefault="003B7098">
          <w:pPr>
            <w:pStyle w:val="F01FE52293B9458CB72280EC857F0BFE"/>
          </w:pPr>
          <w:r w:rsidRPr="00D4032E">
            <w:t>title</w:t>
          </w:r>
        </w:p>
      </w:docPartBody>
    </w:docPart>
    <w:docPart>
      <w:docPartPr>
        <w:name w:val="8DB54025AF394FE5B691BA84E461D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7AD6E-BD93-4E8E-B281-EADE93B3F743}"/>
      </w:docPartPr>
      <w:docPartBody>
        <w:p w:rsidR="00000000" w:rsidRDefault="003B7098">
          <w:pPr>
            <w:pStyle w:val="8DB54025AF394FE5B691BA84E461DCD5"/>
          </w:pPr>
          <w:r w:rsidRPr="00A5429D">
            <w:t>Subtitle</w:t>
          </w:r>
        </w:p>
      </w:docPartBody>
    </w:docPart>
    <w:docPart>
      <w:docPartPr>
        <w:name w:val="21A818EB32BD44D5B69AA42786130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69EB-8EA2-454D-9286-7186BBD8CBF4}"/>
      </w:docPartPr>
      <w:docPartBody>
        <w:p w:rsidR="00000000" w:rsidRDefault="003B7098">
          <w:pPr>
            <w:pStyle w:val="21A818EB32BD44D5B69AA42786130CD7"/>
          </w:pPr>
          <w:r>
            <w:t>Title</w:t>
          </w:r>
        </w:p>
      </w:docPartBody>
    </w:docPart>
    <w:docPart>
      <w:docPartPr>
        <w:name w:val="01F021B556E84A00B10CBFD428241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3F60D-6263-41C5-AF3B-0AC7AA0DC852}"/>
      </w:docPartPr>
      <w:docPartBody>
        <w:p w:rsidR="00000000" w:rsidRDefault="003B7098">
          <w:pPr>
            <w:pStyle w:val="01F021B556E84A00B10CBFD4282411BF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98"/>
    <w:rsid w:val="003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FE52293B9458CB72280EC857F0BFE">
    <w:name w:val="F01FE52293B9458CB72280EC857F0BFE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0CCB7BC48CCB4A85A3ACC0EEF1C0F9AB">
    <w:name w:val="0CCB7BC48CCB4A85A3ACC0EEF1C0F9AB"/>
  </w:style>
  <w:style w:type="paragraph" w:customStyle="1" w:styleId="8DB54025AF394FE5B691BA84E461DCD5">
    <w:name w:val="8DB54025AF394FE5B691BA84E461DCD5"/>
  </w:style>
  <w:style w:type="paragraph" w:customStyle="1" w:styleId="9525171B0C77476CBD66B1C343D16556">
    <w:name w:val="9525171B0C77476CBD66B1C343D16556"/>
  </w:style>
  <w:style w:type="paragraph" w:customStyle="1" w:styleId="21A818EB32BD44D5B69AA42786130CD7">
    <w:name w:val="21A818EB32BD44D5B69AA42786130CD7"/>
  </w:style>
  <w:style w:type="paragraph" w:customStyle="1" w:styleId="01F021B556E84A00B10CBFD4282411BF">
    <w:name w:val="01F021B556E84A00B10CBFD4282411B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A45983B46069466B8158270EF434BD82">
    <w:name w:val="A45983B46069466B8158270EF434BD82"/>
  </w:style>
  <w:style w:type="paragraph" w:customStyle="1" w:styleId="062E45F7B254483D966BF72819F53075">
    <w:name w:val="062E45F7B254483D966BF72819F53075"/>
  </w:style>
  <w:style w:type="paragraph" w:customStyle="1" w:styleId="3FD5FE50D68E4B1A989DA531EA52DAD7">
    <w:name w:val="3FD5FE50D68E4B1A989DA531EA52DAD7"/>
  </w:style>
  <w:style w:type="paragraph" w:customStyle="1" w:styleId="90092A97EB5F47DE9D681D353DBD220B">
    <w:name w:val="90092A97EB5F47DE9D681D353DBD220B"/>
  </w:style>
  <w:style w:type="paragraph" w:customStyle="1" w:styleId="F5EE2AAB05C04344B5F9834348441836">
    <w:name w:val="F5EE2AAB05C04344B5F9834348441836"/>
  </w:style>
  <w:style w:type="paragraph" w:customStyle="1" w:styleId="C5BD8648F4BD4D8D845CE4CA109EFCA4">
    <w:name w:val="C5BD8648F4BD4D8D845CE4CA109EFCA4"/>
  </w:style>
  <w:style w:type="paragraph" w:customStyle="1" w:styleId="B2FF30741918490BB7C4729F242864C1">
    <w:name w:val="B2FF30741918490BB7C4729F242864C1"/>
  </w:style>
  <w:style w:type="paragraph" w:customStyle="1" w:styleId="8E7512F2E6854857852C4FFB6E7C66DD">
    <w:name w:val="8E7512F2E6854857852C4FFB6E7C66DD"/>
  </w:style>
  <w:style w:type="paragraph" w:customStyle="1" w:styleId="E762148C4AD64DDC91726636D2277C1D">
    <w:name w:val="E762148C4AD64DDC91726636D2277C1D"/>
  </w:style>
  <w:style w:type="paragraph" w:customStyle="1" w:styleId="09D6A9E6C88E4AAFAD405CB9F2AD4E37">
    <w:name w:val="09D6A9E6C88E4AAFAD405CB9F2AD4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5053-CB77-47D9-85B4-8A1D5C6E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193</TotalTime>
  <Pages>8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Heart Disease Prediction System</dc:subject>
  <dc:creator>BLASTER</dc:creator>
  <cp:lastModifiedBy>BLASTER</cp:lastModifiedBy>
  <cp:revision>5</cp:revision>
  <dcterms:created xsi:type="dcterms:W3CDTF">2018-05-09T13:22:00Z</dcterms:created>
  <dcterms:modified xsi:type="dcterms:W3CDTF">2018-05-09T17:51:00Z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